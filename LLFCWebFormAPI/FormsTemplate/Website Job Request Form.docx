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8F916" w14:textId="77777777" w:rsidR="00260DA4" w:rsidRDefault="00260DA4" w:rsidP="006B088A">
      <w:pPr>
        <w:rPr>
          <w:rFonts w:ascii="Tahoma" w:hAnsi="Tahoma" w:cs="Tahoma"/>
        </w:rPr>
      </w:pPr>
    </w:p>
    <w:p w14:paraId="64986A33" w14:textId="77777777" w:rsidR="000A32A9" w:rsidRDefault="000A32A9" w:rsidP="006B088A">
      <w:pPr>
        <w:rPr>
          <w:rFonts w:ascii="Tahoma" w:hAnsi="Tahoma" w:cs="Tahoma"/>
        </w:rPr>
      </w:pPr>
    </w:p>
    <w:tbl>
      <w:tblPr>
        <w:tblStyle w:val="TableContemporary"/>
        <w:tblW w:w="4729" w:type="pct"/>
        <w:tblLook w:val="04A0" w:firstRow="1" w:lastRow="0" w:firstColumn="1" w:lastColumn="0" w:noHBand="0" w:noVBand="1"/>
        <w:tblCaption w:val="ContentRequest"/>
      </w:tblPr>
      <w:tblGrid>
        <w:gridCol w:w="6318"/>
        <w:gridCol w:w="3240"/>
      </w:tblGrid>
      <w:tr w:rsidR="00044560" w:rsidRPr="00AD7D14" w14:paraId="44EE2261" w14:textId="77777777" w:rsidTr="006E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tcW w:w="3305" w:type="pct"/>
            <w:vAlign w:val="center"/>
          </w:tcPr>
          <w:p w14:paraId="462F22FC" w14:textId="77777777" w:rsidR="00044560" w:rsidRPr="00AD7D14" w:rsidRDefault="00044560" w:rsidP="007245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7D14">
              <w:rPr>
                <w:rFonts w:ascii="Arial" w:hAnsi="Arial" w:cs="Arial"/>
                <w:sz w:val="22"/>
                <w:szCs w:val="22"/>
              </w:rPr>
              <w:t>Content Request</w:t>
            </w:r>
          </w:p>
        </w:tc>
        <w:tc>
          <w:tcPr>
            <w:tcW w:w="1695" w:type="pct"/>
            <w:vAlign w:val="center"/>
          </w:tcPr>
          <w:p w14:paraId="195DF78A" w14:textId="77777777" w:rsidR="00044560" w:rsidRPr="00AD7D14" w:rsidRDefault="0076777B" w:rsidP="00743E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7D14">
              <w:rPr>
                <w:rFonts w:ascii="Arial" w:hAnsi="Arial" w:cs="Arial"/>
                <w:sz w:val="22"/>
                <w:szCs w:val="22"/>
              </w:rPr>
              <w:t>C</w:t>
            </w:r>
            <w:r w:rsidR="00044560" w:rsidRPr="00AD7D14">
              <w:rPr>
                <w:rFonts w:ascii="Arial" w:hAnsi="Arial" w:cs="Arial"/>
                <w:sz w:val="22"/>
                <w:szCs w:val="22"/>
              </w:rPr>
              <w:t>omment</w:t>
            </w:r>
          </w:p>
        </w:tc>
      </w:tr>
      <w:tr w:rsidR="00B33CBA" w:rsidRPr="00AD7D14" w14:paraId="6AE806C7" w14:textId="77777777" w:rsidTr="006E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tcW w:w="3305" w:type="pct"/>
            <w:vAlign w:val="center"/>
          </w:tcPr>
          <w:p w14:paraId="1734FFC8" w14:textId="77777777" w:rsidR="00B33CBA" w:rsidRPr="00AD7D14" w:rsidRDefault="00B33CBA" w:rsidP="00056A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5" w:type="pct"/>
            <w:vAlign w:val="center"/>
          </w:tcPr>
          <w:p w14:paraId="67455C05" w14:textId="77777777" w:rsidR="00B33CBA" w:rsidRPr="00AD7D14" w:rsidRDefault="00B33CBA" w:rsidP="002C2F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27AD" w:rsidRPr="00AD7D14" w14:paraId="1722A3BC" w14:textId="77777777" w:rsidTr="002A2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6"/>
        </w:trPr>
        <w:tc>
          <w:tcPr>
            <w:tcW w:w="3305" w:type="pct"/>
            <w:vAlign w:val="center"/>
          </w:tcPr>
          <w:p w14:paraId="30D3CDE3" w14:textId="77777777" w:rsidR="002A27AD" w:rsidRPr="00AD7D14" w:rsidRDefault="002A27AD" w:rsidP="00056A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5" w:type="pct"/>
            <w:vAlign w:val="center"/>
          </w:tcPr>
          <w:p w14:paraId="488E5368" w14:textId="77777777" w:rsidR="002A27AD" w:rsidRPr="00AD7D14" w:rsidRDefault="002A27AD" w:rsidP="002C2F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CBA" w:rsidRPr="00AD7D14" w14:paraId="6C142ACB" w14:textId="77777777" w:rsidTr="002A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tcW w:w="3305" w:type="pct"/>
            <w:vAlign w:val="center"/>
          </w:tcPr>
          <w:p w14:paraId="6258EDC3" w14:textId="77777777" w:rsidR="00B33CBA" w:rsidRPr="00AD7D14" w:rsidRDefault="00B33CBA" w:rsidP="000510F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695" w:type="pct"/>
            <w:vAlign w:val="center"/>
          </w:tcPr>
          <w:p w14:paraId="08A63A38" w14:textId="77777777" w:rsidR="00B33CBA" w:rsidRPr="00AD7D14" w:rsidRDefault="00B33CBA" w:rsidP="00BF21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CBA" w:rsidRPr="00AD7D14" w14:paraId="2E370F36" w14:textId="77777777" w:rsidTr="002A2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3305" w:type="pct"/>
            <w:vAlign w:val="center"/>
          </w:tcPr>
          <w:p w14:paraId="5CBA8D47" w14:textId="77777777" w:rsidR="00B33CBA" w:rsidRPr="00AD7D14" w:rsidRDefault="00B33CBA" w:rsidP="000510F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695" w:type="pct"/>
            <w:vAlign w:val="center"/>
          </w:tcPr>
          <w:p w14:paraId="7BCACD68" w14:textId="77777777" w:rsidR="00B33CBA" w:rsidRPr="00AD7D14" w:rsidRDefault="00B33CBA" w:rsidP="002A15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CBA" w:rsidRPr="00AD7D14" w14:paraId="511B2AE9" w14:textId="77777777" w:rsidTr="002A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3305" w:type="pct"/>
            <w:vAlign w:val="center"/>
          </w:tcPr>
          <w:p w14:paraId="114F4AFC" w14:textId="77777777" w:rsidR="00B33CBA" w:rsidRPr="00AD7D14" w:rsidRDefault="00B33CBA" w:rsidP="00F175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5" w:type="pct"/>
            <w:vAlign w:val="center"/>
          </w:tcPr>
          <w:p w14:paraId="29FC5A26" w14:textId="77777777" w:rsidR="00B33CBA" w:rsidRPr="00AD7D14" w:rsidRDefault="00B33CBA" w:rsidP="002A15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CBA" w:rsidRPr="00AD7D14" w14:paraId="06570523" w14:textId="77777777" w:rsidTr="002A2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</w:trPr>
        <w:tc>
          <w:tcPr>
            <w:tcW w:w="3305" w:type="pct"/>
            <w:vAlign w:val="center"/>
          </w:tcPr>
          <w:p w14:paraId="1A4A14F3" w14:textId="77777777" w:rsidR="00B33CBA" w:rsidRPr="00AD7D14" w:rsidRDefault="00B33CBA" w:rsidP="003B76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5" w:type="pct"/>
            <w:vAlign w:val="center"/>
          </w:tcPr>
          <w:p w14:paraId="27125BC3" w14:textId="77777777" w:rsidR="00B33CBA" w:rsidRPr="00AD7D14" w:rsidRDefault="00B33CBA" w:rsidP="002A15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048F" w:rsidRPr="00AD7D14" w14:paraId="0A0776C0" w14:textId="77777777" w:rsidTr="002A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3305" w:type="pct"/>
            <w:vAlign w:val="center"/>
          </w:tcPr>
          <w:p w14:paraId="536CB328" w14:textId="77777777" w:rsidR="0027048F" w:rsidRPr="00AD7D14" w:rsidRDefault="0027048F" w:rsidP="003B76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5" w:type="pct"/>
            <w:vAlign w:val="center"/>
          </w:tcPr>
          <w:p w14:paraId="0C21DC27" w14:textId="77777777" w:rsidR="0027048F" w:rsidRPr="00AD7D14" w:rsidRDefault="0027048F" w:rsidP="002A15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048F" w:rsidRPr="00AD7D14" w14:paraId="0F36B765" w14:textId="77777777" w:rsidTr="002A2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3305" w:type="pct"/>
            <w:vAlign w:val="center"/>
          </w:tcPr>
          <w:p w14:paraId="5B63482A" w14:textId="77777777" w:rsidR="0027048F" w:rsidRPr="00AD7D14" w:rsidRDefault="0027048F" w:rsidP="003B76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5" w:type="pct"/>
            <w:vAlign w:val="center"/>
          </w:tcPr>
          <w:p w14:paraId="0AD457BD" w14:textId="77777777" w:rsidR="0027048F" w:rsidRPr="00AD7D14" w:rsidRDefault="0027048F" w:rsidP="002A15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048F" w:rsidRPr="00AD7D14" w14:paraId="1783C582" w14:textId="77777777" w:rsidTr="002A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tcW w:w="3305" w:type="pct"/>
            <w:vAlign w:val="center"/>
          </w:tcPr>
          <w:p w14:paraId="412646FA" w14:textId="77777777" w:rsidR="0027048F" w:rsidRPr="00AD7D14" w:rsidRDefault="0027048F" w:rsidP="003B76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5" w:type="pct"/>
            <w:vAlign w:val="center"/>
          </w:tcPr>
          <w:p w14:paraId="747DC1E1" w14:textId="77777777" w:rsidR="0027048F" w:rsidRPr="00AD7D14" w:rsidRDefault="0027048F" w:rsidP="002A15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048F" w:rsidRPr="00AD7D14" w14:paraId="5F9D8C6D" w14:textId="77777777" w:rsidTr="002A2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tcW w:w="3305" w:type="pct"/>
            <w:vAlign w:val="center"/>
          </w:tcPr>
          <w:p w14:paraId="353CCDF1" w14:textId="77777777" w:rsidR="0027048F" w:rsidRPr="00AD7D14" w:rsidRDefault="0027048F" w:rsidP="003B76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5" w:type="pct"/>
            <w:vAlign w:val="center"/>
          </w:tcPr>
          <w:p w14:paraId="78B5557D" w14:textId="77777777" w:rsidR="0027048F" w:rsidRPr="00AD7D14" w:rsidRDefault="0027048F" w:rsidP="002A15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2120B8" w14:textId="77777777" w:rsidR="005960E0" w:rsidRDefault="005960E0" w:rsidP="00BC624F">
      <w:pPr>
        <w:tabs>
          <w:tab w:val="left" w:pos="8640"/>
        </w:tabs>
        <w:rPr>
          <w:rFonts w:ascii="Arial" w:hAnsi="Arial" w:cs="Arial"/>
        </w:rPr>
      </w:pPr>
    </w:p>
    <w:p w14:paraId="23F0F4A2" w14:textId="77777777" w:rsidR="00455448" w:rsidRDefault="00455448" w:rsidP="00BC624F">
      <w:pPr>
        <w:tabs>
          <w:tab w:val="left" w:pos="8640"/>
        </w:tabs>
        <w:rPr>
          <w:rFonts w:ascii="Arial" w:hAnsi="Arial" w:cs="Arial"/>
        </w:rPr>
      </w:pPr>
    </w:p>
    <w:p w14:paraId="6DE5B0C2" w14:textId="77777777" w:rsidR="0027048F" w:rsidRDefault="0027048F" w:rsidP="00D05653">
      <w:pPr>
        <w:ind w:left="2880"/>
        <w:rPr>
          <w:rFonts w:ascii="Arial" w:hAnsi="Arial" w:cs="Arial"/>
        </w:rPr>
      </w:pPr>
    </w:p>
    <w:p w14:paraId="1FBAEE60" w14:textId="77777777" w:rsidR="00455448" w:rsidRDefault="00455448" w:rsidP="00D05653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57A1EE" w14:textId="77777777" w:rsidR="0084627B" w:rsidRDefault="0084627B" w:rsidP="002E5285">
      <w:pPr>
        <w:rPr>
          <w:rFonts w:ascii="Arial" w:hAnsi="Arial" w:cs="Arial"/>
        </w:rPr>
      </w:pPr>
    </w:p>
    <w:tbl>
      <w:tblPr>
        <w:tblStyle w:val="TableGrid"/>
        <w:tblW w:w="9809" w:type="dxa"/>
        <w:tblInd w:w="18" w:type="dxa"/>
        <w:tblLook w:val="01E0" w:firstRow="1" w:lastRow="1" w:firstColumn="1" w:lastColumn="1" w:noHBand="0" w:noVBand="0"/>
      </w:tblPr>
      <w:tblGrid>
        <w:gridCol w:w="2970"/>
        <w:gridCol w:w="3599"/>
        <w:gridCol w:w="3240"/>
      </w:tblGrid>
      <w:tr w:rsidR="0027048F" w:rsidRPr="003C5F56" w14:paraId="6F7B4463" w14:textId="77777777" w:rsidTr="00DD2E71">
        <w:trPr>
          <w:trHeight w:val="458"/>
        </w:trPr>
        <w:tc>
          <w:tcPr>
            <w:tcW w:w="2970" w:type="dxa"/>
          </w:tcPr>
          <w:p w14:paraId="79EC051E" w14:textId="0278DA89" w:rsidR="0027048F" w:rsidRPr="003C5F56" w:rsidRDefault="0027048F" w:rsidP="00E575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Request Date</w:t>
            </w:r>
            <w:r w:rsidR="002A27A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99" w:type="dxa"/>
          </w:tcPr>
          <w:p w14:paraId="6E8D520C" w14:textId="6BF7E6D4" w:rsidR="0027048F" w:rsidRDefault="0027048F" w:rsidP="00427B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Implemented:</w:t>
            </w:r>
            <w:r w:rsidR="00B0358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240" w:type="dxa"/>
          </w:tcPr>
          <w:p w14:paraId="3E9183D4" w14:textId="77777777" w:rsidR="0027048F" w:rsidRDefault="0027048F" w:rsidP="00596A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Confirmed:</w:t>
            </w:r>
          </w:p>
        </w:tc>
      </w:tr>
      <w:tr w:rsidR="009F7990" w:rsidRPr="003C5F56" w14:paraId="6F20B88A" w14:textId="77777777" w:rsidTr="00DD2E71">
        <w:trPr>
          <w:trHeight w:val="635"/>
        </w:trPr>
        <w:tc>
          <w:tcPr>
            <w:tcW w:w="2970" w:type="dxa"/>
          </w:tcPr>
          <w:p w14:paraId="07B9C4A6" w14:textId="77777777" w:rsidR="009F7990" w:rsidRDefault="009F7990" w:rsidP="009F79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8A508FC" w14:textId="77777777" w:rsidR="009F7990" w:rsidRDefault="009F7990" w:rsidP="009F79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6FB8B24" w14:textId="78192B74" w:rsidR="00835977" w:rsidRPr="00070FB6" w:rsidRDefault="00835977" w:rsidP="009F79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RequestedBy"/>
            <w:bookmarkEnd w:id="0"/>
          </w:p>
        </w:tc>
        <w:tc>
          <w:tcPr>
            <w:tcW w:w="3599" w:type="dxa"/>
          </w:tcPr>
          <w:p w14:paraId="5B15C39C" w14:textId="77777777" w:rsidR="009F7990" w:rsidRDefault="009F7990" w:rsidP="009F79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CFE2836" w14:textId="77777777" w:rsidR="009F7990" w:rsidRDefault="009F7990" w:rsidP="009F79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D599913" w14:textId="77777777" w:rsidR="009F7990" w:rsidRPr="00070FB6" w:rsidRDefault="009F7990" w:rsidP="009F79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Melody Carmela C. Mercado</w:t>
            </w:r>
          </w:p>
        </w:tc>
        <w:tc>
          <w:tcPr>
            <w:tcW w:w="3240" w:type="dxa"/>
          </w:tcPr>
          <w:p w14:paraId="4AB692BF" w14:textId="77777777" w:rsidR="009F7990" w:rsidRDefault="009F7990" w:rsidP="009F79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A19A3C4" w14:textId="77777777" w:rsidR="009F7990" w:rsidRDefault="009F7990" w:rsidP="009F79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15258AD" w14:textId="6E569186" w:rsidR="00835977" w:rsidRPr="00070FB6" w:rsidRDefault="00835977" w:rsidP="009F79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" w:name="ConfirmedBy"/>
            <w:bookmarkEnd w:id="1"/>
          </w:p>
        </w:tc>
      </w:tr>
      <w:tr w:rsidR="009F7990" w:rsidRPr="003C5F56" w14:paraId="1543D021" w14:textId="77777777" w:rsidTr="00DD2E71">
        <w:trPr>
          <w:trHeight w:val="321"/>
        </w:trPr>
        <w:tc>
          <w:tcPr>
            <w:tcW w:w="2970" w:type="dxa"/>
            <w:vAlign w:val="center"/>
          </w:tcPr>
          <w:p w14:paraId="55548237" w14:textId="6FDA3656" w:rsidR="009F7990" w:rsidRPr="00070FB6" w:rsidRDefault="009F7990" w:rsidP="009F79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99" w:type="dxa"/>
            <w:vAlign w:val="center"/>
          </w:tcPr>
          <w:p w14:paraId="26144A07" w14:textId="77777777" w:rsidR="009F7990" w:rsidRPr="00070FB6" w:rsidRDefault="009F7990" w:rsidP="009F79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Officer</w:t>
            </w:r>
          </w:p>
        </w:tc>
        <w:tc>
          <w:tcPr>
            <w:tcW w:w="3240" w:type="dxa"/>
            <w:vAlign w:val="center"/>
          </w:tcPr>
          <w:p w14:paraId="7368C468" w14:textId="3CD54EA5" w:rsidR="009F7990" w:rsidRPr="00070FB6" w:rsidRDefault="009F7990" w:rsidP="002A27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F7990" w:rsidRPr="003C5F56" w14:paraId="4341E5E5" w14:textId="77777777" w:rsidTr="00DD2E71">
        <w:trPr>
          <w:trHeight w:val="321"/>
        </w:trPr>
        <w:tc>
          <w:tcPr>
            <w:tcW w:w="2970" w:type="dxa"/>
          </w:tcPr>
          <w:p w14:paraId="65944FB0" w14:textId="77777777" w:rsidR="009F7990" w:rsidRPr="00F749D3" w:rsidRDefault="009F7990" w:rsidP="009F799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F749D3">
              <w:rPr>
                <w:rFonts w:ascii="Arial" w:hAnsi="Arial" w:cs="Arial"/>
                <w:b/>
                <w:i/>
                <w:sz w:val="22"/>
                <w:szCs w:val="22"/>
              </w:rPr>
              <w:t>Requested By</w:t>
            </w:r>
          </w:p>
        </w:tc>
        <w:tc>
          <w:tcPr>
            <w:tcW w:w="3599" w:type="dxa"/>
          </w:tcPr>
          <w:p w14:paraId="05C1FAA4" w14:textId="77777777" w:rsidR="009F7990" w:rsidRPr="00F749D3" w:rsidRDefault="009F7990" w:rsidP="009F799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F749D3">
              <w:rPr>
                <w:rFonts w:ascii="Arial" w:hAnsi="Arial" w:cs="Arial"/>
                <w:b/>
                <w:i/>
                <w:sz w:val="22"/>
                <w:szCs w:val="22"/>
              </w:rPr>
              <w:t>Implemented By</w:t>
            </w:r>
          </w:p>
        </w:tc>
        <w:tc>
          <w:tcPr>
            <w:tcW w:w="3240" w:type="dxa"/>
          </w:tcPr>
          <w:p w14:paraId="7DB92809" w14:textId="77777777" w:rsidR="009F7990" w:rsidRPr="00F749D3" w:rsidRDefault="009F7990" w:rsidP="009F799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F749D3">
              <w:rPr>
                <w:rFonts w:ascii="Arial" w:hAnsi="Arial" w:cs="Arial"/>
                <w:b/>
                <w:i/>
                <w:sz w:val="22"/>
                <w:szCs w:val="22"/>
              </w:rPr>
              <w:t>Confirmed By</w:t>
            </w:r>
          </w:p>
        </w:tc>
      </w:tr>
    </w:tbl>
    <w:p w14:paraId="521D4926" w14:textId="77777777" w:rsidR="00D05E9B" w:rsidRDefault="00D05E9B" w:rsidP="00AD7D14">
      <w:pPr>
        <w:rPr>
          <w:rFonts w:ascii="Arial" w:hAnsi="Arial" w:cs="Arial"/>
        </w:rPr>
      </w:pPr>
    </w:p>
    <w:sectPr w:rsidR="00D05E9B" w:rsidSect="00613C7F">
      <w:headerReference w:type="default" r:id="rId8"/>
      <w:pgSz w:w="11906" w:h="16838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2A67A" w14:textId="77777777" w:rsidR="003D6A18" w:rsidRDefault="003D6A18">
      <w:r>
        <w:separator/>
      </w:r>
    </w:p>
  </w:endnote>
  <w:endnote w:type="continuationSeparator" w:id="0">
    <w:p w14:paraId="68859D76" w14:textId="77777777" w:rsidR="003D6A18" w:rsidRDefault="003D6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90803" w14:textId="77777777" w:rsidR="003D6A18" w:rsidRDefault="003D6A18">
      <w:r>
        <w:separator/>
      </w:r>
    </w:p>
  </w:footnote>
  <w:footnote w:type="continuationSeparator" w:id="0">
    <w:p w14:paraId="413BFEB6" w14:textId="77777777" w:rsidR="003D6A18" w:rsidRDefault="003D6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3BCC8" w14:textId="77777777" w:rsidR="002572BC" w:rsidRPr="00DD2E71" w:rsidRDefault="00DD2E71" w:rsidP="00DD2E71">
    <w:pPr>
      <w:pStyle w:val="Header"/>
      <w:rPr>
        <w:rFonts w:ascii="Arial" w:hAnsi="Arial" w:cs="Arial"/>
        <w:sz w:val="18"/>
        <w:szCs w:val="18"/>
      </w:rPr>
    </w:pPr>
    <w:r>
      <w:rPr>
        <w:rFonts w:asciiTheme="minorHAnsi" w:hAnsiTheme="minorHAnsi" w:cstheme="minorHAnsi"/>
        <w:sz w:val="28"/>
        <w:szCs w:val="28"/>
      </w:rPr>
      <w:tab/>
      <w:t xml:space="preserve">                 </w:t>
    </w:r>
    <w:r w:rsidR="000543AC">
      <w:rPr>
        <w:rFonts w:asciiTheme="minorHAnsi" w:hAnsiTheme="minorHAnsi" w:cstheme="minorHAnsi"/>
        <w:sz w:val="28"/>
        <w:szCs w:val="28"/>
      </w:rPr>
      <w:t xml:space="preserve">                           </w:t>
    </w:r>
    <w:r w:rsidR="002572BC" w:rsidRPr="0011335A">
      <w:rPr>
        <w:rFonts w:asciiTheme="minorHAnsi" w:hAnsiTheme="minorHAnsi" w:cstheme="minorHAnsi"/>
        <w:sz w:val="28"/>
        <w:szCs w:val="28"/>
      </w:rPr>
      <w:t>LBP Leasing</w:t>
    </w:r>
    <w:r w:rsidR="00F840A2">
      <w:rPr>
        <w:rFonts w:asciiTheme="minorHAnsi" w:hAnsiTheme="minorHAnsi" w:cstheme="minorHAnsi"/>
        <w:sz w:val="28"/>
        <w:szCs w:val="28"/>
      </w:rPr>
      <w:t xml:space="preserve"> and Finance</w:t>
    </w:r>
    <w:r w:rsidR="002572BC" w:rsidRPr="0011335A">
      <w:rPr>
        <w:rFonts w:asciiTheme="minorHAnsi" w:hAnsiTheme="minorHAnsi" w:cstheme="minorHAnsi"/>
        <w:sz w:val="28"/>
        <w:szCs w:val="28"/>
      </w:rPr>
      <w:t xml:space="preserve"> Corporation</w:t>
    </w:r>
    <w:r>
      <w:rPr>
        <w:rFonts w:asciiTheme="minorHAnsi" w:hAnsiTheme="minorHAnsi" w:cstheme="minorHAnsi"/>
        <w:sz w:val="28"/>
        <w:szCs w:val="28"/>
      </w:rPr>
      <w:t xml:space="preserve">             </w:t>
    </w:r>
    <w:r w:rsidR="000543AC">
      <w:rPr>
        <w:rFonts w:asciiTheme="minorHAnsi" w:hAnsiTheme="minorHAnsi" w:cstheme="minorHAnsi"/>
        <w:sz w:val="28"/>
        <w:szCs w:val="28"/>
      </w:rPr>
      <w:t xml:space="preserve"> </w:t>
    </w:r>
    <w:r>
      <w:rPr>
        <w:rFonts w:asciiTheme="minorHAnsi" w:hAnsiTheme="minorHAnsi" w:cstheme="minorHAnsi"/>
        <w:sz w:val="28"/>
        <w:szCs w:val="28"/>
      </w:rPr>
      <w:t xml:space="preserve">         </w:t>
    </w:r>
    <w:r w:rsidR="000543AC" w:rsidRPr="000543AC">
      <w:rPr>
        <w:rFonts w:ascii="Arial" w:hAnsi="Arial" w:cs="Arial"/>
        <w:sz w:val="28"/>
        <w:szCs w:val="28"/>
      </w:rPr>
      <w:t>CLASS D</w:t>
    </w:r>
  </w:p>
  <w:p w14:paraId="2F3E0492" w14:textId="77777777" w:rsidR="002572BC" w:rsidRPr="0011335A" w:rsidRDefault="000543AC" w:rsidP="000543AC">
    <w:pPr>
      <w:pStyle w:val="Header"/>
      <w:jc w:val="both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ab/>
      <w:t xml:space="preserve">                                                            </w:t>
    </w:r>
    <w:r w:rsidR="002572BC" w:rsidRPr="0011335A">
      <w:rPr>
        <w:rFonts w:asciiTheme="minorHAnsi" w:hAnsiTheme="minorHAnsi" w:cstheme="minorHAnsi"/>
      </w:rPr>
      <w:t>Information Technology Unit</w:t>
    </w:r>
    <w:r>
      <w:rPr>
        <w:rFonts w:asciiTheme="minorHAnsi" w:hAnsiTheme="minorHAnsi" w:cstheme="minorHAnsi"/>
      </w:rPr>
      <w:t xml:space="preserve">                          </w:t>
    </w:r>
    <w:r w:rsidRPr="00DD2E71">
      <w:rPr>
        <w:rFonts w:ascii="Arial" w:hAnsi="Arial" w:cs="Arial"/>
        <w:sz w:val="18"/>
        <w:szCs w:val="18"/>
      </w:rPr>
      <w:t>LLC-CSG-FR-016.01</w:t>
    </w:r>
  </w:p>
  <w:p w14:paraId="79422C8D" w14:textId="77777777" w:rsidR="00B5115F" w:rsidRDefault="002572BC" w:rsidP="002572BC">
    <w:pPr>
      <w:pStyle w:val="Header"/>
      <w:jc w:val="center"/>
      <w:rPr>
        <w:rFonts w:asciiTheme="minorHAnsi" w:hAnsiTheme="minorHAnsi" w:cstheme="minorHAnsi"/>
        <w:b/>
      </w:rPr>
    </w:pPr>
    <w:r w:rsidRPr="0011335A">
      <w:rPr>
        <w:rFonts w:asciiTheme="minorHAnsi" w:hAnsiTheme="minorHAnsi" w:cstheme="minorHAnsi"/>
        <w:b/>
      </w:rPr>
      <w:t xml:space="preserve">WEBSITE </w:t>
    </w:r>
    <w:r w:rsidR="0011335A" w:rsidRPr="0011335A">
      <w:rPr>
        <w:rFonts w:asciiTheme="minorHAnsi" w:hAnsiTheme="minorHAnsi" w:cstheme="minorHAnsi"/>
        <w:b/>
      </w:rPr>
      <w:t>JOB</w:t>
    </w:r>
    <w:r w:rsidRPr="0011335A">
      <w:rPr>
        <w:rFonts w:asciiTheme="minorHAnsi" w:hAnsiTheme="minorHAnsi" w:cstheme="minorHAnsi"/>
        <w:b/>
      </w:rPr>
      <w:t xml:space="preserve"> REQUEST FORM</w:t>
    </w:r>
  </w:p>
  <w:p w14:paraId="7AB4236A" w14:textId="77777777" w:rsidR="002572BC" w:rsidRPr="00B5115F" w:rsidRDefault="00B5115F" w:rsidP="002572BC">
    <w:pPr>
      <w:pStyle w:val="Header"/>
      <w:jc w:val="center"/>
      <w:rPr>
        <w:rFonts w:asciiTheme="minorHAnsi" w:hAnsiTheme="minorHAnsi" w:cstheme="minorHAnsi"/>
      </w:rPr>
    </w:pPr>
    <w:r w:rsidRPr="00B5115F">
      <w:rPr>
        <w:rFonts w:asciiTheme="minorHAnsi" w:hAnsiTheme="minorHAnsi" w:cstheme="minorHAnsi"/>
      </w:rPr>
      <w:t>http://www.lbpleasing.com</w:t>
    </w:r>
    <w:r w:rsidR="00312377" w:rsidRPr="00B5115F">
      <w:rPr>
        <w:rFonts w:asciiTheme="minorHAnsi" w:hAnsiTheme="minorHAnsi" w:cstheme="minorHAnsi"/>
      </w:rPr>
      <w:t xml:space="preserve">                       </w:t>
    </w:r>
  </w:p>
  <w:p w14:paraId="6BBFA5FF" w14:textId="77777777" w:rsidR="0093458D" w:rsidRPr="002572BC" w:rsidRDefault="0093458D" w:rsidP="00257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64720"/>
    <w:multiLevelType w:val="hybridMultilevel"/>
    <w:tmpl w:val="911EB5C8"/>
    <w:lvl w:ilvl="0" w:tplc="8062C754">
      <w:numFmt w:val="bullet"/>
      <w:lvlText w:val=""/>
      <w:lvlJc w:val="left"/>
      <w:pPr>
        <w:ind w:left="480" w:hanging="360"/>
      </w:pPr>
      <w:rPr>
        <w:rFonts w:ascii="Wingdings" w:eastAsia="Times New Roman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2CED3E1B"/>
    <w:multiLevelType w:val="hybridMultilevel"/>
    <w:tmpl w:val="1BC0FC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E1C0F"/>
    <w:multiLevelType w:val="hybridMultilevel"/>
    <w:tmpl w:val="7B68DD80"/>
    <w:lvl w:ilvl="0" w:tplc="33CC71C2">
      <w:start w:val="3"/>
      <w:numFmt w:val="bullet"/>
      <w:lvlText w:val=""/>
      <w:lvlJc w:val="left"/>
      <w:pPr>
        <w:ind w:left="420" w:hanging="360"/>
      </w:pPr>
      <w:rPr>
        <w:rFonts w:ascii="Wingdings" w:eastAsia="Times New Roman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BD5251D"/>
    <w:multiLevelType w:val="multilevel"/>
    <w:tmpl w:val="E456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147A7"/>
    <w:multiLevelType w:val="hybridMultilevel"/>
    <w:tmpl w:val="5028864A"/>
    <w:lvl w:ilvl="0" w:tplc="EA381CF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49DD548C"/>
    <w:multiLevelType w:val="hybridMultilevel"/>
    <w:tmpl w:val="F38C0C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F2013"/>
    <w:multiLevelType w:val="hybridMultilevel"/>
    <w:tmpl w:val="65201468"/>
    <w:lvl w:ilvl="0" w:tplc="904C4578">
      <w:numFmt w:val="bullet"/>
      <w:lvlText w:val=""/>
      <w:lvlJc w:val="left"/>
      <w:pPr>
        <w:ind w:left="480" w:hanging="360"/>
      </w:pPr>
      <w:rPr>
        <w:rFonts w:ascii="Wingdings" w:eastAsia="Times New Roman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979"/>
    <w:rsid w:val="000058E2"/>
    <w:rsid w:val="00006649"/>
    <w:rsid w:val="00007854"/>
    <w:rsid w:val="0001269D"/>
    <w:rsid w:val="0002645B"/>
    <w:rsid w:val="0003216C"/>
    <w:rsid w:val="000339CC"/>
    <w:rsid w:val="0003457B"/>
    <w:rsid w:val="000400A5"/>
    <w:rsid w:val="00042484"/>
    <w:rsid w:val="00044560"/>
    <w:rsid w:val="00047814"/>
    <w:rsid w:val="000510FF"/>
    <w:rsid w:val="000543AC"/>
    <w:rsid w:val="00056A97"/>
    <w:rsid w:val="00056F4F"/>
    <w:rsid w:val="00070FB6"/>
    <w:rsid w:val="00074050"/>
    <w:rsid w:val="000744DB"/>
    <w:rsid w:val="00074731"/>
    <w:rsid w:val="00075238"/>
    <w:rsid w:val="0008170B"/>
    <w:rsid w:val="00081917"/>
    <w:rsid w:val="0008267D"/>
    <w:rsid w:val="00083C54"/>
    <w:rsid w:val="000851CF"/>
    <w:rsid w:val="000865B2"/>
    <w:rsid w:val="00091483"/>
    <w:rsid w:val="00093A2B"/>
    <w:rsid w:val="000945A0"/>
    <w:rsid w:val="00094676"/>
    <w:rsid w:val="000A01FE"/>
    <w:rsid w:val="000A32A9"/>
    <w:rsid w:val="000A75A2"/>
    <w:rsid w:val="000B1BB3"/>
    <w:rsid w:val="000B1D25"/>
    <w:rsid w:val="000B1E82"/>
    <w:rsid w:val="000B3E60"/>
    <w:rsid w:val="000B4713"/>
    <w:rsid w:val="000C0E5B"/>
    <w:rsid w:val="000D1309"/>
    <w:rsid w:val="000D2025"/>
    <w:rsid w:val="000D317B"/>
    <w:rsid w:val="000D397A"/>
    <w:rsid w:val="000D5B06"/>
    <w:rsid w:val="000E4DA5"/>
    <w:rsid w:val="000F74F8"/>
    <w:rsid w:val="001061AA"/>
    <w:rsid w:val="0011335A"/>
    <w:rsid w:val="00122E2B"/>
    <w:rsid w:val="00127AB6"/>
    <w:rsid w:val="00137C2C"/>
    <w:rsid w:val="001428DB"/>
    <w:rsid w:val="00143E9D"/>
    <w:rsid w:val="00152298"/>
    <w:rsid w:val="001603D4"/>
    <w:rsid w:val="001640D1"/>
    <w:rsid w:val="00167A9A"/>
    <w:rsid w:val="00174270"/>
    <w:rsid w:val="00181B33"/>
    <w:rsid w:val="00185700"/>
    <w:rsid w:val="001974DC"/>
    <w:rsid w:val="001A1475"/>
    <w:rsid w:val="001A227F"/>
    <w:rsid w:val="001A331C"/>
    <w:rsid w:val="001A6066"/>
    <w:rsid w:val="001A7527"/>
    <w:rsid w:val="001B6909"/>
    <w:rsid w:val="001C2933"/>
    <w:rsid w:val="001C7FD7"/>
    <w:rsid w:val="001D0404"/>
    <w:rsid w:val="001D2473"/>
    <w:rsid w:val="001D3DE8"/>
    <w:rsid w:val="001D5122"/>
    <w:rsid w:val="001E124A"/>
    <w:rsid w:val="001E4DA7"/>
    <w:rsid w:val="001E5F5F"/>
    <w:rsid w:val="001F2D13"/>
    <w:rsid w:val="001F70A3"/>
    <w:rsid w:val="00202983"/>
    <w:rsid w:val="0021704B"/>
    <w:rsid w:val="00223CDA"/>
    <w:rsid w:val="00226C19"/>
    <w:rsid w:val="00231394"/>
    <w:rsid w:val="0023172B"/>
    <w:rsid w:val="00232E09"/>
    <w:rsid w:val="0023369F"/>
    <w:rsid w:val="00237BAF"/>
    <w:rsid w:val="00242794"/>
    <w:rsid w:val="00242FB4"/>
    <w:rsid w:val="00243C20"/>
    <w:rsid w:val="00244474"/>
    <w:rsid w:val="002522C9"/>
    <w:rsid w:val="00252D7F"/>
    <w:rsid w:val="00254559"/>
    <w:rsid w:val="002572BC"/>
    <w:rsid w:val="00260DA4"/>
    <w:rsid w:val="0027048F"/>
    <w:rsid w:val="00271939"/>
    <w:rsid w:val="00280558"/>
    <w:rsid w:val="002839AC"/>
    <w:rsid w:val="00284858"/>
    <w:rsid w:val="00287DAA"/>
    <w:rsid w:val="002913CD"/>
    <w:rsid w:val="00294358"/>
    <w:rsid w:val="002A15F4"/>
    <w:rsid w:val="002A27AD"/>
    <w:rsid w:val="002A3795"/>
    <w:rsid w:val="002A623C"/>
    <w:rsid w:val="002B0D49"/>
    <w:rsid w:val="002B4133"/>
    <w:rsid w:val="002B6255"/>
    <w:rsid w:val="002C2FDB"/>
    <w:rsid w:val="002C4F07"/>
    <w:rsid w:val="002D35A8"/>
    <w:rsid w:val="002E1D47"/>
    <w:rsid w:val="002E3110"/>
    <w:rsid w:val="002E5285"/>
    <w:rsid w:val="002F062D"/>
    <w:rsid w:val="002F1D7A"/>
    <w:rsid w:val="002F2473"/>
    <w:rsid w:val="002F465A"/>
    <w:rsid w:val="002F4BCC"/>
    <w:rsid w:val="002F50F6"/>
    <w:rsid w:val="002F539F"/>
    <w:rsid w:val="002F6FAC"/>
    <w:rsid w:val="00304D96"/>
    <w:rsid w:val="003054E8"/>
    <w:rsid w:val="00305BE5"/>
    <w:rsid w:val="00310286"/>
    <w:rsid w:val="00312377"/>
    <w:rsid w:val="00314A45"/>
    <w:rsid w:val="003335F2"/>
    <w:rsid w:val="0033458C"/>
    <w:rsid w:val="00343E45"/>
    <w:rsid w:val="003503ED"/>
    <w:rsid w:val="00351AD6"/>
    <w:rsid w:val="003538FD"/>
    <w:rsid w:val="00354424"/>
    <w:rsid w:val="00357E0A"/>
    <w:rsid w:val="0036383C"/>
    <w:rsid w:val="00365EEF"/>
    <w:rsid w:val="0036681A"/>
    <w:rsid w:val="00375555"/>
    <w:rsid w:val="00386578"/>
    <w:rsid w:val="00386CC5"/>
    <w:rsid w:val="00386F1D"/>
    <w:rsid w:val="00390D3B"/>
    <w:rsid w:val="0039194C"/>
    <w:rsid w:val="00394E7C"/>
    <w:rsid w:val="00396E87"/>
    <w:rsid w:val="00397F83"/>
    <w:rsid w:val="003A00AD"/>
    <w:rsid w:val="003B1F8C"/>
    <w:rsid w:val="003B32F3"/>
    <w:rsid w:val="003B765B"/>
    <w:rsid w:val="003B7E4B"/>
    <w:rsid w:val="003C4A9D"/>
    <w:rsid w:val="003C5F56"/>
    <w:rsid w:val="003C6C8C"/>
    <w:rsid w:val="003D58F9"/>
    <w:rsid w:val="003D6A18"/>
    <w:rsid w:val="003E567B"/>
    <w:rsid w:val="003F62D7"/>
    <w:rsid w:val="004001DE"/>
    <w:rsid w:val="00400EF2"/>
    <w:rsid w:val="00415CC5"/>
    <w:rsid w:val="00420C37"/>
    <w:rsid w:val="00424F9F"/>
    <w:rsid w:val="0042594B"/>
    <w:rsid w:val="00425C47"/>
    <w:rsid w:val="00427BB2"/>
    <w:rsid w:val="00435B52"/>
    <w:rsid w:val="00437130"/>
    <w:rsid w:val="00446785"/>
    <w:rsid w:val="004506D5"/>
    <w:rsid w:val="004522C7"/>
    <w:rsid w:val="00455448"/>
    <w:rsid w:val="004651B0"/>
    <w:rsid w:val="00471784"/>
    <w:rsid w:val="00473DE3"/>
    <w:rsid w:val="0048490D"/>
    <w:rsid w:val="0049122D"/>
    <w:rsid w:val="00491AC6"/>
    <w:rsid w:val="004A02D9"/>
    <w:rsid w:val="004A7171"/>
    <w:rsid w:val="004B0979"/>
    <w:rsid w:val="004B0C2C"/>
    <w:rsid w:val="004B1281"/>
    <w:rsid w:val="004B2EDC"/>
    <w:rsid w:val="004B4069"/>
    <w:rsid w:val="004B56E0"/>
    <w:rsid w:val="004B6EFC"/>
    <w:rsid w:val="004C4DF1"/>
    <w:rsid w:val="004C5481"/>
    <w:rsid w:val="004C79E2"/>
    <w:rsid w:val="004D133E"/>
    <w:rsid w:val="004D1899"/>
    <w:rsid w:val="004D1B03"/>
    <w:rsid w:val="004D1D2F"/>
    <w:rsid w:val="004D314E"/>
    <w:rsid w:val="004D5C24"/>
    <w:rsid w:val="004E22CD"/>
    <w:rsid w:val="004E3DA1"/>
    <w:rsid w:val="004E579E"/>
    <w:rsid w:val="004E71D1"/>
    <w:rsid w:val="004F03A8"/>
    <w:rsid w:val="004F348E"/>
    <w:rsid w:val="004F5026"/>
    <w:rsid w:val="00501F82"/>
    <w:rsid w:val="00503959"/>
    <w:rsid w:val="00503969"/>
    <w:rsid w:val="005044C0"/>
    <w:rsid w:val="00504AA2"/>
    <w:rsid w:val="005068DD"/>
    <w:rsid w:val="00506EE1"/>
    <w:rsid w:val="005076D9"/>
    <w:rsid w:val="0051593F"/>
    <w:rsid w:val="00520FC6"/>
    <w:rsid w:val="00521FBC"/>
    <w:rsid w:val="00523233"/>
    <w:rsid w:val="005232D0"/>
    <w:rsid w:val="00530760"/>
    <w:rsid w:val="00532370"/>
    <w:rsid w:val="00535FA1"/>
    <w:rsid w:val="005367CA"/>
    <w:rsid w:val="00560207"/>
    <w:rsid w:val="00573AD4"/>
    <w:rsid w:val="00576C6E"/>
    <w:rsid w:val="00581E8D"/>
    <w:rsid w:val="00584669"/>
    <w:rsid w:val="00584A2A"/>
    <w:rsid w:val="00585A77"/>
    <w:rsid w:val="0059044C"/>
    <w:rsid w:val="005960E0"/>
    <w:rsid w:val="005A12C2"/>
    <w:rsid w:val="005A1490"/>
    <w:rsid w:val="005A3988"/>
    <w:rsid w:val="005A457F"/>
    <w:rsid w:val="005B2A9F"/>
    <w:rsid w:val="005B3D23"/>
    <w:rsid w:val="005B3D24"/>
    <w:rsid w:val="005B735A"/>
    <w:rsid w:val="005B7CA9"/>
    <w:rsid w:val="005C6589"/>
    <w:rsid w:val="005D07F2"/>
    <w:rsid w:val="005D40E4"/>
    <w:rsid w:val="005D5E91"/>
    <w:rsid w:val="005D68AB"/>
    <w:rsid w:val="005E4830"/>
    <w:rsid w:val="005E5852"/>
    <w:rsid w:val="005F1763"/>
    <w:rsid w:val="00603990"/>
    <w:rsid w:val="00604D0C"/>
    <w:rsid w:val="00605301"/>
    <w:rsid w:val="00611233"/>
    <w:rsid w:val="00613C7F"/>
    <w:rsid w:val="006149E5"/>
    <w:rsid w:val="0061639F"/>
    <w:rsid w:val="00617EED"/>
    <w:rsid w:val="00621F44"/>
    <w:rsid w:val="006228B1"/>
    <w:rsid w:val="00625FE3"/>
    <w:rsid w:val="006265EA"/>
    <w:rsid w:val="00626E5A"/>
    <w:rsid w:val="00633026"/>
    <w:rsid w:val="0063407D"/>
    <w:rsid w:val="00634AE1"/>
    <w:rsid w:val="00636099"/>
    <w:rsid w:val="00637DF6"/>
    <w:rsid w:val="0064167C"/>
    <w:rsid w:val="00657BF0"/>
    <w:rsid w:val="00660F9C"/>
    <w:rsid w:val="006654BC"/>
    <w:rsid w:val="00673985"/>
    <w:rsid w:val="006774A6"/>
    <w:rsid w:val="00680BBA"/>
    <w:rsid w:val="00684933"/>
    <w:rsid w:val="00687A2B"/>
    <w:rsid w:val="006935C1"/>
    <w:rsid w:val="006A1C33"/>
    <w:rsid w:val="006A3994"/>
    <w:rsid w:val="006A4B35"/>
    <w:rsid w:val="006A69FB"/>
    <w:rsid w:val="006B088A"/>
    <w:rsid w:val="006B4551"/>
    <w:rsid w:val="006C5B08"/>
    <w:rsid w:val="006C66D6"/>
    <w:rsid w:val="006D22E7"/>
    <w:rsid w:val="006D32A8"/>
    <w:rsid w:val="006E0DD3"/>
    <w:rsid w:val="006E1D75"/>
    <w:rsid w:val="006E446C"/>
    <w:rsid w:val="006E4579"/>
    <w:rsid w:val="006E649E"/>
    <w:rsid w:val="006F1A38"/>
    <w:rsid w:val="006F60CD"/>
    <w:rsid w:val="007031D4"/>
    <w:rsid w:val="00703FE5"/>
    <w:rsid w:val="007063D4"/>
    <w:rsid w:val="007111A6"/>
    <w:rsid w:val="00713005"/>
    <w:rsid w:val="0071493F"/>
    <w:rsid w:val="007231BC"/>
    <w:rsid w:val="00723DAB"/>
    <w:rsid w:val="0072452D"/>
    <w:rsid w:val="00730F7E"/>
    <w:rsid w:val="00734C3E"/>
    <w:rsid w:val="00737CBC"/>
    <w:rsid w:val="0074146A"/>
    <w:rsid w:val="00743EE7"/>
    <w:rsid w:val="007603E6"/>
    <w:rsid w:val="0076168B"/>
    <w:rsid w:val="007625CE"/>
    <w:rsid w:val="007668DA"/>
    <w:rsid w:val="0076777B"/>
    <w:rsid w:val="007751E5"/>
    <w:rsid w:val="00777DF9"/>
    <w:rsid w:val="00783B2E"/>
    <w:rsid w:val="00784F5B"/>
    <w:rsid w:val="00785E0D"/>
    <w:rsid w:val="007874E6"/>
    <w:rsid w:val="00792685"/>
    <w:rsid w:val="0079289A"/>
    <w:rsid w:val="007A4AC6"/>
    <w:rsid w:val="007A61DC"/>
    <w:rsid w:val="007B06CF"/>
    <w:rsid w:val="007C0DE5"/>
    <w:rsid w:val="007C73E1"/>
    <w:rsid w:val="007C7AE7"/>
    <w:rsid w:val="007D7916"/>
    <w:rsid w:val="007F0CDE"/>
    <w:rsid w:val="007F1E1D"/>
    <w:rsid w:val="007F278E"/>
    <w:rsid w:val="007F7941"/>
    <w:rsid w:val="00803C27"/>
    <w:rsid w:val="0080419A"/>
    <w:rsid w:val="00811AB8"/>
    <w:rsid w:val="00824011"/>
    <w:rsid w:val="0083385A"/>
    <w:rsid w:val="00833F4D"/>
    <w:rsid w:val="00835977"/>
    <w:rsid w:val="008359D0"/>
    <w:rsid w:val="008421EC"/>
    <w:rsid w:val="00845EF0"/>
    <w:rsid w:val="0084627B"/>
    <w:rsid w:val="008568B1"/>
    <w:rsid w:val="00860002"/>
    <w:rsid w:val="008628D7"/>
    <w:rsid w:val="0086714D"/>
    <w:rsid w:val="00867967"/>
    <w:rsid w:val="008705FA"/>
    <w:rsid w:val="00872444"/>
    <w:rsid w:val="0087361C"/>
    <w:rsid w:val="008768C6"/>
    <w:rsid w:val="00876918"/>
    <w:rsid w:val="00881D1C"/>
    <w:rsid w:val="008842AA"/>
    <w:rsid w:val="0088526D"/>
    <w:rsid w:val="00885CB1"/>
    <w:rsid w:val="0088765D"/>
    <w:rsid w:val="00890609"/>
    <w:rsid w:val="0089164B"/>
    <w:rsid w:val="00892532"/>
    <w:rsid w:val="00896D5E"/>
    <w:rsid w:val="008A1DFF"/>
    <w:rsid w:val="008A5B40"/>
    <w:rsid w:val="008A762D"/>
    <w:rsid w:val="008A78F2"/>
    <w:rsid w:val="008B12B0"/>
    <w:rsid w:val="008B30DE"/>
    <w:rsid w:val="008B3AF0"/>
    <w:rsid w:val="008B54B4"/>
    <w:rsid w:val="008C6B67"/>
    <w:rsid w:val="008D298C"/>
    <w:rsid w:val="008D4674"/>
    <w:rsid w:val="008D4866"/>
    <w:rsid w:val="008D58D4"/>
    <w:rsid w:val="008D625E"/>
    <w:rsid w:val="008E7E55"/>
    <w:rsid w:val="008F02DE"/>
    <w:rsid w:val="008F3EA7"/>
    <w:rsid w:val="008F5CF5"/>
    <w:rsid w:val="008F6D45"/>
    <w:rsid w:val="008F7D0F"/>
    <w:rsid w:val="009037C5"/>
    <w:rsid w:val="00904D47"/>
    <w:rsid w:val="00907BB0"/>
    <w:rsid w:val="00921AB7"/>
    <w:rsid w:val="009246BD"/>
    <w:rsid w:val="00930A5F"/>
    <w:rsid w:val="00933973"/>
    <w:rsid w:val="0093458D"/>
    <w:rsid w:val="009348FC"/>
    <w:rsid w:val="00935F0A"/>
    <w:rsid w:val="00937BE3"/>
    <w:rsid w:val="00941C8A"/>
    <w:rsid w:val="00947583"/>
    <w:rsid w:val="009517AD"/>
    <w:rsid w:val="009542D5"/>
    <w:rsid w:val="00957909"/>
    <w:rsid w:val="00965501"/>
    <w:rsid w:val="00965967"/>
    <w:rsid w:val="009710BE"/>
    <w:rsid w:val="009722A1"/>
    <w:rsid w:val="00974597"/>
    <w:rsid w:val="009757EF"/>
    <w:rsid w:val="009770D5"/>
    <w:rsid w:val="00982CFF"/>
    <w:rsid w:val="00990B0E"/>
    <w:rsid w:val="0099667D"/>
    <w:rsid w:val="009B3F62"/>
    <w:rsid w:val="009B5446"/>
    <w:rsid w:val="009B60BE"/>
    <w:rsid w:val="009C17FE"/>
    <w:rsid w:val="009C51CD"/>
    <w:rsid w:val="009D09AB"/>
    <w:rsid w:val="009D2459"/>
    <w:rsid w:val="009D3C6D"/>
    <w:rsid w:val="009D476F"/>
    <w:rsid w:val="009D4914"/>
    <w:rsid w:val="009E1491"/>
    <w:rsid w:val="009E6017"/>
    <w:rsid w:val="009F0C39"/>
    <w:rsid w:val="009F52B8"/>
    <w:rsid w:val="009F7990"/>
    <w:rsid w:val="00A16F87"/>
    <w:rsid w:val="00A17D66"/>
    <w:rsid w:val="00A20997"/>
    <w:rsid w:val="00A21880"/>
    <w:rsid w:val="00A324C6"/>
    <w:rsid w:val="00A34AEC"/>
    <w:rsid w:val="00A3519A"/>
    <w:rsid w:val="00A525C5"/>
    <w:rsid w:val="00A53C07"/>
    <w:rsid w:val="00A55729"/>
    <w:rsid w:val="00A624D9"/>
    <w:rsid w:val="00A72F1E"/>
    <w:rsid w:val="00A76C21"/>
    <w:rsid w:val="00A8492C"/>
    <w:rsid w:val="00A9038E"/>
    <w:rsid w:val="00A91391"/>
    <w:rsid w:val="00A93C7F"/>
    <w:rsid w:val="00A96E17"/>
    <w:rsid w:val="00A97878"/>
    <w:rsid w:val="00AA23B8"/>
    <w:rsid w:val="00AA380F"/>
    <w:rsid w:val="00AA665C"/>
    <w:rsid w:val="00AB3516"/>
    <w:rsid w:val="00AB4BB4"/>
    <w:rsid w:val="00AC00CB"/>
    <w:rsid w:val="00AC273F"/>
    <w:rsid w:val="00AC5D85"/>
    <w:rsid w:val="00AC7F65"/>
    <w:rsid w:val="00AD032C"/>
    <w:rsid w:val="00AD38EA"/>
    <w:rsid w:val="00AD3ADA"/>
    <w:rsid w:val="00AD7D14"/>
    <w:rsid w:val="00AE2811"/>
    <w:rsid w:val="00AF5C4F"/>
    <w:rsid w:val="00AF7219"/>
    <w:rsid w:val="00AF7622"/>
    <w:rsid w:val="00B0116B"/>
    <w:rsid w:val="00B016C8"/>
    <w:rsid w:val="00B0181B"/>
    <w:rsid w:val="00B0358A"/>
    <w:rsid w:val="00B04D39"/>
    <w:rsid w:val="00B0566E"/>
    <w:rsid w:val="00B05855"/>
    <w:rsid w:val="00B07D44"/>
    <w:rsid w:val="00B11005"/>
    <w:rsid w:val="00B15435"/>
    <w:rsid w:val="00B202D9"/>
    <w:rsid w:val="00B204DA"/>
    <w:rsid w:val="00B24BEF"/>
    <w:rsid w:val="00B271DF"/>
    <w:rsid w:val="00B27646"/>
    <w:rsid w:val="00B31E74"/>
    <w:rsid w:val="00B33CBA"/>
    <w:rsid w:val="00B3562B"/>
    <w:rsid w:val="00B401B7"/>
    <w:rsid w:val="00B436BD"/>
    <w:rsid w:val="00B44EDF"/>
    <w:rsid w:val="00B47DF5"/>
    <w:rsid w:val="00B5115F"/>
    <w:rsid w:val="00B51839"/>
    <w:rsid w:val="00B52977"/>
    <w:rsid w:val="00B6543D"/>
    <w:rsid w:val="00B7385E"/>
    <w:rsid w:val="00B73B9E"/>
    <w:rsid w:val="00B7458A"/>
    <w:rsid w:val="00B75F6D"/>
    <w:rsid w:val="00B83ABA"/>
    <w:rsid w:val="00B87620"/>
    <w:rsid w:val="00B93BDF"/>
    <w:rsid w:val="00B943B9"/>
    <w:rsid w:val="00B94C5E"/>
    <w:rsid w:val="00B94F49"/>
    <w:rsid w:val="00BA1ABD"/>
    <w:rsid w:val="00BA53FB"/>
    <w:rsid w:val="00BB2B01"/>
    <w:rsid w:val="00BB5CF6"/>
    <w:rsid w:val="00BC624F"/>
    <w:rsid w:val="00BD1D8E"/>
    <w:rsid w:val="00BD6F5E"/>
    <w:rsid w:val="00BE0F69"/>
    <w:rsid w:val="00BE6B74"/>
    <w:rsid w:val="00BF21C7"/>
    <w:rsid w:val="00BF3AC9"/>
    <w:rsid w:val="00BF43E3"/>
    <w:rsid w:val="00BF7B26"/>
    <w:rsid w:val="00C02340"/>
    <w:rsid w:val="00C0370B"/>
    <w:rsid w:val="00C161D3"/>
    <w:rsid w:val="00C174C0"/>
    <w:rsid w:val="00C17C3C"/>
    <w:rsid w:val="00C23E7B"/>
    <w:rsid w:val="00C30818"/>
    <w:rsid w:val="00C34FF3"/>
    <w:rsid w:val="00C35EA7"/>
    <w:rsid w:val="00C50B4E"/>
    <w:rsid w:val="00C54810"/>
    <w:rsid w:val="00C55458"/>
    <w:rsid w:val="00C67E42"/>
    <w:rsid w:val="00C77816"/>
    <w:rsid w:val="00C82EDF"/>
    <w:rsid w:val="00C83CD8"/>
    <w:rsid w:val="00C84123"/>
    <w:rsid w:val="00C84BEB"/>
    <w:rsid w:val="00C876C3"/>
    <w:rsid w:val="00C96EFA"/>
    <w:rsid w:val="00C970F6"/>
    <w:rsid w:val="00CA55EA"/>
    <w:rsid w:val="00CA747E"/>
    <w:rsid w:val="00CB34D3"/>
    <w:rsid w:val="00CB65B1"/>
    <w:rsid w:val="00CC1EFD"/>
    <w:rsid w:val="00CC21CD"/>
    <w:rsid w:val="00CC25EA"/>
    <w:rsid w:val="00CC5F67"/>
    <w:rsid w:val="00CD1B98"/>
    <w:rsid w:val="00CE17AB"/>
    <w:rsid w:val="00CE58B5"/>
    <w:rsid w:val="00CE6631"/>
    <w:rsid w:val="00CE78D6"/>
    <w:rsid w:val="00CE7EF6"/>
    <w:rsid w:val="00CF6181"/>
    <w:rsid w:val="00D00115"/>
    <w:rsid w:val="00D00829"/>
    <w:rsid w:val="00D05653"/>
    <w:rsid w:val="00D05B7B"/>
    <w:rsid w:val="00D05E9B"/>
    <w:rsid w:val="00D069CE"/>
    <w:rsid w:val="00D10813"/>
    <w:rsid w:val="00D20554"/>
    <w:rsid w:val="00D2131B"/>
    <w:rsid w:val="00D216FE"/>
    <w:rsid w:val="00D24E05"/>
    <w:rsid w:val="00D2637F"/>
    <w:rsid w:val="00D34F55"/>
    <w:rsid w:val="00D43131"/>
    <w:rsid w:val="00D43AAA"/>
    <w:rsid w:val="00D55269"/>
    <w:rsid w:val="00D6066E"/>
    <w:rsid w:val="00D617A0"/>
    <w:rsid w:val="00D63B00"/>
    <w:rsid w:val="00D7299E"/>
    <w:rsid w:val="00D77D89"/>
    <w:rsid w:val="00D80DE9"/>
    <w:rsid w:val="00D909E3"/>
    <w:rsid w:val="00D920D1"/>
    <w:rsid w:val="00DA0ABD"/>
    <w:rsid w:val="00DA0BE8"/>
    <w:rsid w:val="00DA2201"/>
    <w:rsid w:val="00DA5FB0"/>
    <w:rsid w:val="00DB250C"/>
    <w:rsid w:val="00DC3A3B"/>
    <w:rsid w:val="00DC3B92"/>
    <w:rsid w:val="00DC41D4"/>
    <w:rsid w:val="00DD2E71"/>
    <w:rsid w:val="00DD3AE7"/>
    <w:rsid w:val="00DD3EB7"/>
    <w:rsid w:val="00DD3FA7"/>
    <w:rsid w:val="00DD5A0D"/>
    <w:rsid w:val="00DD659E"/>
    <w:rsid w:val="00DD67FA"/>
    <w:rsid w:val="00DE5D44"/>
    <w:rsid w:val="00DF06A6"/>
    <w:rsid w:val="00DF5C44"/>
    <w:rsid w:val="00E008E7"/>
    <w:rsid w:val="00E0388F"/>
    <w:rsid w:val="00E1017E"/>
    <w:rsid w:val="00E1181E"/>
    <w:rsid w:val="00E13F2F"/>
    <w:rsid w:val="00E15251"/>
    <w:rsid w:val="00E159D3"/>
    <w:rsid w:val="00E17F39"/>
    <w:rsid w:val="00E35029"/>
    <w:rsid w:val="00E41252"/>
    <w:rsid w:val="00E42CAC"/>
    <w:rsid w:val="00E45CEA"/>
    <w:rsid w:val="00E47D34"/>
    <w:rsid w:val="00E56B14"/>
    <w:rsid w:val="00E575C8"/>
    <w:rsid w:val="00E60986"/>
    <w:rsid w:val="00E63B37"/>
    <w:rsid w:val="00E65F4E"/>
    <w:rsid w:val="00E676F0"/>
    <w:rsid w:val="00E74501"/>
    <w:rsid w:val="00E75D40"/>
    <w:rsid w:val="00E902FD"/>
    <w:rsid w:val="00E90E4E"/>
    <w:rsid w:val="00E91E35"/>
    <w:rsid w:val="00E93E1C"/>
    <w:rsid w:val="00EB1358"/>
    <w:rsid w:val="00EB298B"/>
    <w:rsid w:val="00EB5117"/>
    <w:rsid w:val="00EB5955"/>
    <w:rsid w:val="00EC4608"/>
    <w:rsid w:val="00EC532D"/>
    <w:rsid w:val="00EC7408"/>
    <w:rsid w:val="00ED1F8D"/>
    <w:rsid w:val="00ED417C"/>
    <w:rsid w:val="00ED6F10"/>
    <w:rsid w:val="00EE2C7F"/>
    <w:rsid w:val="00EE4CFB"/>
    <w:rsid w:val="00EE6C69"/>
    <w:rsid w:val="00EF004A"/>
    <w:rsid w:val="00EF1447"/>
    <w:rsid w:val="00EF780D"/>
    <w:rsid w:val="00F02A72"/>
    <w:rsid w:val="00F03227"/>
    <w:rsid w:val="00F052A1"/>
    <w:rsid w:val="00F06DC8"/>
    <w:rsid w:val="00F10B34"/>
    <w:rsid w:val="00F1138E"/>
    <w:rsid w:val="00F11F8B"/>
    <w:rsid w:val="00F15C02"/>
    <w:rsid w:val="00F17509"/>
    <w:rsid w:val="00F20F55"/>
    <w:rsid w:val="00F212AD"/>
    <w:rsid w:val="00F22863"/>
    <w:rsid w:val="00F237C6"/>
    <w:rsid w:val="00F32BBA"/>
    <w:rsid w:val="00F335D1"/>
    <w:rsid w:val="00F45DA3"/>
    <w:rsid w:val="00F51CCC"/>
    <w:rsid w:val="00F54710"/>
    <w:rsid w:val="00F54E00"/>
    <w:rsid w:val="00F62DAE"/>
    <w:rsid w:val="00F64024"/>
    <w:rsid w:val="00F67A4C"/>
    <w:rsid w:val="00F71A1C"/>
    <w:rsid w:val="00F71D51"/>
    <w:rsid w:val="00F749D3"/>
    <w:rsid w:val="00F83D1C"/>
    <w:rsid w:val="00F840A2"/>
    <w:rsid w:val="00F84A62"/>
    <w:rsid w:val="00F863B1"/>
    <w:rsid w:val="00F91281"/>
    <w:rsid w:val="00F95B2F"/>
    <w:rsid w:val="00FC3527"/>
    <w:rsid w:val="00FC72A3"/>
    <w:rsid w:val="00FD0082"/>
    <w:rsid w:val="00FE00D2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5B8E6"/>
  <w15:docId w15:val="{EEC529AF-9D60-401C-AD54-B5A5641F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6B08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B08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B088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93A2B"/>
    <w:rPr>
      <w:color w:val="0000FF"/>
      <w:u w:val="single"/>
    </w:rPr>
  </w:style>
  <w:style w:type="table" w:styleId="TableGrid">
    <w:name w:val="Table Grid"/>
    <w:basedOn w:val="TableNormal"/>
    <w:rsid w:val="00881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232D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232D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2572BC"/>
    <w:rPr>
      <w:sz w:val="24"/>
      <w:szCs w:val="24"/>
      <w:lang w:val="en-GB" w:eastAsia="en-GB"/>
    </w:rPr>
  </w:style>
  <w:style w:type="table" w:styleId="TableContemporary">
    <w:name w:val="Table Contemporary"/>
    <w:basedOn w:val="TableNormal"/>
    <w:rsid w:val="0045544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style11">
    <w:name w:val="style11"/>
    <w:basedOn w:val="DefaultParagraphFont"/>
    <w:rsid w:val="0076777B"/>
  </w:style>
  <w:style w:type="paragraph" w:customStyle="1" w:styleId="Default">
    <w:name w:val="Default"/>
    <w:rsid w:val="00D606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09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92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2685"/>
    <w:rPr>
      <w:rFonts w:ascii="Courier New" w:hAnsi="Courier New" w:cs="Courier New"/>
    </w:rPr>
  </w:style>
  <w:style w:type="character" w:customStyle="1" w:styleId="style10">
    <w:name w:val="style10"/>
    <w:basedOn w:val="DefaultParagraphFont"/>
    <w:rsid w:val="00E6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Forms\IT%20Access%20Request%20Form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730C8-837D-426E-9726-EBBA393A5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Access Request Form5</Template>
  <TotalTime>86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LBP Leasing Corporation</vt:lpstr>
    </vt:vector>
  </TitlesOfParts>
  <Company>LBP Leasing Corp.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LBP Leasing Corporation</dc:title>
  <dc:creator>Land bank leasing</dc:creator>
  <cp:lastModifiedBy>Virgilio S. Angeles Jr</cp:lastModifiedBy>
  <cp:revision>13</cp:revision>
  <cp:lastPrinted>2019-11-18T06:50:00Z</cp:lastPrinted>
  <dcterms:created xsi:type="dcterms:W3CDTF">2019-11-20T06:50:00Z</dcterms:created>
  <dcterms:modified xsi:type="dcterms:W3CDTF">2020-09-15T03:48:00Z</dcterms:modified>
</cp:coreProperties>
</file>